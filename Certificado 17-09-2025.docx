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tblpY="-33"/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0"/>
        <w:gridCol w:w="5238"/>
        <w:gridCol w:w="3022"/>
        <w:gridCol w:w="5238"/>
        <w:gridCol w:w="1310"/>
      </w:tblGrid>
      <w:tr w:rsidR="005B5F20" w:rsidRPr="00A82002" w14:paraId="714FEC59" w14:textId="77777777" w:rsidTr="005B5F20">
        <w:trPr>
          <w:trHeight w:val="1962"/>
        </w:trPr>
        <w:tc>
          <w:tcPr>
            <w:tcW w:w="16118" w:type="dxa"/>
            <w:gridSpan w:val="5"/>
            <w:vAlign w:val="bottom"/>
          </w:tcPr>
          <w:p w14:paraId="7266EAF0" w14:textId="77777777" w:rsidR="005B5F20" w:rsidRPr="00A82002" w:rsidRDefault="005B5F20" w:rsidP="005B5F20">
            <w:pPr>
              <w:pStyle w:val="Ttulosuperior"/>
              <w:rPr>
                <w:lang w:val="es-MX"/>
              </w:rPr>
            </w:pPr>
            <w:r>
              <w:rPr>
                <w:lang w:val="es-MX"/>
              </w:rPr>
              <w:t>La mejor cuidadora</w:t>
            </w:r>
          </w:p>
        </w:tc>
      </w:tr>
      <w:tr w:rsidR="005B5F20" w:rsidRPr="00A82002" w14:paraId="6A81175B" w14:textId="77777777" w:rsidTr="005B5F20">
        <w:trPr>
          <w:trHeight w:val="3060"/>
        </w:trPr>
        <w:tc>
          <w:tcPr>
            <w:tcW w:w="16118" w:type="dxa"/>
            <w:gridSpan w:val="5"/>
          </w:tcPr>
          <w:p w14:paraId="222B1994" w14:textId="36A355CF" w:rsidR="005B5F20" w:rsidRPr="00A82002" w:rsidRDefault="005B5F20" w:rsidP="005B5F20">
            <w:pPr>
              <w:pStyle w:val="Textodegradado"/>
              <w:jc w:val="left"/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0289" behindDoc="1" locked="0" layoutInCell="1" allowOverlap="1" wp14:anchorId="2CBCF30C" wp14:editId="064D5DA5">
                  <wp:simplePos x="0" y="0"/>
                  <wp:positionH relativeFrom="column">
                    <wp:posOffset>116477</wp:posOffset>
                  </wp:positionH>
                  <wp:positionV relativeFrom="paragraph">
                    <wp:posOffset>249</wp:posOffset>
                  </wp:positionV>
                  <wp:extent cx="2189389" cy="2121377"/>
                  <wp:effectExtent l="0" t="0" r="0" b="0"/>
                  <wp:wrapTight wrapText="bothSides">
                    <wp:wrapPolygon edited="0">
                      <wp:start x="7520" y="0"/>
                      <wp:lineTo x="2632" y="3104"/>
                      <wp:lineTo x="1692" y="4850"/>
                      <wp:lineTo x="0" y="9119"/>
                      <wp:lineTo x="376" y="12805"/>
                      <wp:lineTo x="1316" y="15909"/>
                      <wp:lineTo x="1316" y="16491"/>
                      <wp:lineTo x="4324" y="19013"/>
                      <wp:lineTo x="6956" y="20759"/>
                      <wp:lineTo x="7332" y="21147"/>
                      <wp:lineTo x="13535" y="21147"/>
                      <wp:lineTo x="15979" y="19401"/>
                      <wp:lineTo x="16731" y="19013"/>
                      <wp:lineTo x="19739" y="16491"/>
                      <wp:lineTo x="19551" y="15909"/>
                      <wp:lineTo x="20867" y="12805"/>
                      <wp:lineTo x="21243" y="10671"/>
                      <wp:lineTo x="21055" y="9701"/>
                      <wp:lineTo x="20115" y="6402"/>
                      <wp:lineTo x="18987" y="4462"/>
                      <wp:lineTo x="18235" y="3298"/>
                      <wp:lineTo x="13535" y="0"/>
                      <wp:lineTo x="7520" y="0"/>
                    </wp:wrapPolygon>
                  </wp:wrapTight>
                  <wp:docPr id="664765757" name="Imagen 1" descr="Imagen que contiene Flech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765757" name="Imagen 1" descr="Imagen que contiene Flecha&#10;&#10;El contenido generado por IA puede ser incorrecto.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ackgroundRemoval t="10000" b="90000" l="10000" r="90000">
                                        <a14:foregroundMark x1="42200" y1="44300" x2="38400" y2="64600"/>
                                        <a14:foregroundMark x1="49600" y1="55500" x2="48400" y2="53000"/>
                                        <a14:foregroundMark x1="50400" y1="51400" x2="57500" y2="60700"/>
                                        <a14:foregroundMark x1="58300" y1="43400" x2="59400" y2="44200"/>
                                        <a14:foregroundMark x1="36600" y1="41700" x2="38900" y2="45000"/>
                                        <a14:foregroundMark x1="70700" y1="49700" x2="60000" y2="44900"/>
                                        <a14:foregroundMark x1="59700" y1="44500" x2="59700" y2="44500"/>
                                        <a14:backgroundMark x1="11600" y1="49300" x2="19500" y2="29700"/>
                                        <a14:backgroundMark x1="18300" y1="33000" x2="18100" y2="35000"/>
                                        <a14:backgroundMark x1="10300" y1="52600" x2="12700" y2="48600"/>
                                        <a14:backgroundMark x1="79500" y1="77000" x2="87800" y2="53200"/>
                                        <a14:backgroundMark x1="18800" y1="32400" x2="18600" y2="33100"/>
                                        <a14:backgroundMark x1="12800" y1="49400" x2="12700" y2="50000"/>
                                        <a14:backgroundMark x1="12900" y1="49400" x2="13400" y2="49400"/>
                                        <a14:backgroundMark x1="79600" y1="73100" x2="79600" y2="73500"/>
                                        <a14:backgroundMark x1="83400" y1="60400" x2="84500" y2="58400"/>
                                        <a14:backgroundMark x1="78900" y1="73600" x2="79300" y2="731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19" t="17820" r="12928" b="99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832" cy="2126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MX"/>
              </w:rPr>
              <w:t>de gatos del               mundo</w:t>
            </w:r>
          </w:p>
        </w:tc>
      </w:tr>
      <w:tr w:rsidR="005B5F20" w:rsidRPr="00A82002" w14:paraId="7EB67D39" w14:textId="77777777" w:rsidTr="005B5F20">
        <w:trPr>
          <w:trHeight w:val="729"/>
        </w:trPr>
        <w:tc>
          <w:tcPr>
            <w:tcW w:w="16118" w:type="dxa"/>
            <w:gridSpan w:val="5"/>
          </w:tcPr>
          <w:p w14:paraId="756A0108" w14:textId="4F0272C3" w:rsidR="005B5F20" w:rsidRPr="00A82002" w:rsidRDefault="005B5F20" w:rsidP="005B5F20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id w:val="-1443455048"/>
                <w:placeholder>
                  <w:docPart w:val="59F24DBDF0D14A42916AEADFF7773078"/>
                </w:placeholder>
                <w:temporary/>
                <w:showingPlcHdr/>
                <w15:appearance w15:val="hidden"/>
              </w:sdtPr>
              <w:sdtContent>
                <w:r w:rsidRPr="00A82002">
                  <w:rPr>
                    <w:lang w:val="es-MX" w:bidi="es-ES"/>
                  </w:rPr>
                  <w:t>Este certificado se otorga a</w:t>
                </w:r>
              </w:sdtContent>
            </w:sdt>
          </w:p>
        </w:tc>
      </w:tr>
      <w:tr w:rsidR="005B5F20" w:rsidRPr="00A82002" w14:paraId="1F27025C" w14:textId="77777777" w:rsidTr="005B5F20">
        <w:trPr>
          <w:trHeight w:val="1440"/>
        </w:trPr>
        <w:tc>
          <w:tcPr>
            <w:tcW w:w="16118" w:type="dxa"/>
            <w:gridSpan w:val="5"/>
          </w:tcPr>
          <w:p w14:paraId="39EEF482" w14:textId="0D602AA6" w:rsidR="005B5F20" w:rsidRPr="00A82002" w:rsidRDefault="005B5F20" w:rsidP="005B5F20">
            <w:pPr>
              <w:pStyle w:val="Nombre"/>
              <w:rPr>
                <w:lang w:val="es-MX"/>
              </w:rPr>
            </w:pPr>
            <w:r>
              <w:rPr>
                <w:lang w:val="es-MX"/>
              </w:rPr>
              <w:t xml:space="preserve">Reyes </w:t>
            </w:r>
            <w:proofErr w:type="spellStart"/>
            <w:r>
              <w:rPr>
                <w:lang w:val="es-MX"/>
              </w:rPr>
              <w:t>Monserrath</w:t>
            </w:r>
            <w:proofErr w:type="spellEnd"/>
          </w:p>
        </w:tc>
      </w:tr>
      <w:tr w:rsidR="005B5F20" w:rsidRPr="00A82002" w14:paraId="2419F2AA" w14:textId="77777777" w:rsidTr="005B5F20">
        <w:trPr>
          <w:trHeight w:val="1080"/>
        </w:trPr>
        <w:tc>
          <w:tcPr>
            <w:tcW w:w="16118" w:type="dxa"/>
            <w:gridSpan w:val="5"/>
          </w:tcPr>
          <w:p w14:paraId="369242D0" w14:textId="3FC7CF8B" w:rsidR="005B5F20" w:rsidRPr="00A82002" w:rsidRDefault="005B5F20" w:rsidP="005B5F20">
            <w:pPr>
              <w:rPr>
                <w:lang w:val="es-MX"/>
              </w:rPr>
            </w:pPr>
          </w:p>
        </w:tc>
      </w:tr>
      <w:tr w:rsidR="005B5F20" w:rsidRPr="00A82002" w14:paraId="5A9EEEFE" w14:textId="77777777" w:rsidTr="005B5F20">
        <w:trPr>
          <w:trHeight w:val="960"/>
        </w:trPr>
        <w:tc>
          <w:tcPr>
            <w:tcW w:w="1310" w:type="dxa"/>
            <w:vMerge w:val="restart"/>
          </w:tcPr>
          <w:p w14:paraId="127F3A14" w14:textId="77777777" w:rsidR="005B5F20" w:rsidRPr="00A82002" w:rsidRDefault="005B5F20" w:rsidP="005B5F20">
            <w:pPr>
              <w:rPr>
                <w:color w:val="auto"/>
                <w:lang w:val="es-MX"/>
              </w:rPr>
            </w:pPr>
          </w:p>
        </w:tc>
        <w:tc>
          <w:tcPr>
            <w:tcW w:w="5238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5E3CE55" w14:textId="77777777" w:rsidR="005B5F20" w:rsidRPr="00A82002" w:rsidRDefault="005B5F20" w:rsidP="005B5F20">
            <w:pPr>
              <w:rPr>
                <w:color w:val="auto"/>
                <w:lang w:val="es-MX"/>
              </w:rPr>
            </w:pPr>
            <w:r w:rsidRPr="00A82002">
              <w:rPr>
                <w:noProof/>
                <w:color w:val="auto"/>
                <w:lang w:val="es-MX" w:bidi="es-ES"/>
              </w:rPr>
              <w:drawing>
                <wp:inline distT="0" distB="0" distL="0" distR="0" wp14:anchorId="354C2209" wp14:editId="44C27D73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2" w:type="dxa"/>
            <w:vMerge w:val="restart"/>
          </w:tcPr>
          <w:p w14:paraId="7F6F6E23" w14:textId="50ED163E" w:rsidR="005B5F20" w:rsidRPr="00A82002" w:rsidRDefault="005B5F20" w:rsidP="005B5F20">
            <w:pPr>
              <w:rPr>
                <w:color w:val="auto"/>
                <w:lang w:val="es-MX"/>
              </w:rPr>
            </w:pPr>
          </w:p>
        </w:tc>
        <w:tc>
          <w:tcPr>
            <w:tcW w:w="5238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70E13E0E" w14:textId="4C341D1A" w:rsidR="005B5F20" w:rsidRPr="00A82002" w:rsidRDefault="005B5F20" w:rsidP="005B5F20">
            <w:pPr>
              <w:pStyle w:val="Fecha"/>
              <w:rPr>
                <w:lang w:val="es-MX"/>
              </w:rPr>
            </w:pPr>
            <w:r>
              <w:rPr>
                <w:lang w:val="es-MX"/>
              </w:rPr>
              <w:t>17-</w:t>
            </w:r>
            <w:r>
              <w:rPr>
                <w:lang w:val="es-MX"/>
              </w:rPr>
              <w:t>septiembre</w:t>
            </w:r>
            <w:r>
              <w:rPr>
                <w:lang w:val="es-MX"/>
              </w:rPr>
              <w:t>-2025</w:t>
            </w:r>
          </w:p>
        </w:tc>
        <w:tc>
          <w:tcPr>
            <w:tcW w:w="1310" w:type="dxa"/>
            <w:vMerge w:val="restart"/>
          </w:tcPr>
          <w:p w14:paraId="0C169D58" w14:textId="77777777" w:rsidR="005B5F20" w:rsidRPr="00A82002" w:rsidRDefault="005B5F20" w:rsidP="005B5F20">
            <w:pPr>
              <w:rPr>
                <w:color w:val="E7E6E6" w:themeColor="background2"/>
                <w:lang w:val="es-MX"/>
              </w:rPr>
            </w:pPr>
          </w:p>
        </w:tc>
      </w:tr>
      <w:tr w:rsidR="005B5F20" w:rsidRPr="00A82002" w14:paraId="2D732481" w14:textId="77777777" w:rsidTr="005B5F20">
        <w:trPr>
          <w:trHeight w:val="576"/>
        </w:trPr>
        <w:tc>
          <w:tcPr>
            <w:tcW w:w="1310" w:type="dxa"/>
            <w:vMerge/>
          </w:tcPr>
          <w:p w14:paraId="1E435EB1" w14:textId="77777777" w:rsidR="005B5F20" w:rsidRPr="00A82002" w:rsidRDefault="005B5F20" w:rsidP="005B5F20">
            <w:pPr>
              <w:rPr>
                <w:color w:val="auto"/>
                <w:lang w:val="es-MX"/>
              </w:rPr>
            </w:pPr>
          </w:p>
        </w:tc>
        <w:tc>
          <w:tcPr>
            <w:tcW w:w="5238" w:type="dxa"/>
            <w:tcBorders>
              <w:top w:val="single" w:sz="12" w:space="0" w:color="808080" w:themeColor="background1" w:themeShade="80"/>
            </w:tcBorders>
          </w:tcPr>
          <w:p w14:paraId="19946CAB" w14:textId="56710A3D" w:rsidR="005B5F20" w:rsidRPr="00A82002" w:rsidRDefault="005B5F20" w:rsidP="005B5F20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id w:val="-740399716"/>
                <w:placeholder>
                  <w:docPart w:val="C29303B117724238BA5697CD0C5A3117"/>
                </w:placeholder>
                <w:temporary/>
                <w:showingPlcHdr/>
                <w15:appearance w15:val="hidden"/>
              </w:sdtPr>
              <w:sdtContent>
                <w:r w:rsidRPr="00A82002">
                  <w:rPr>
                    <w:lang w:val="es-MX" w:bidi="es-ES"/>
                  </w:rPr>
                  <w:t>Payton Davis, vecino</w:t>
                </w:r>
              </w:sdtContent>
            </w:sdt>
          </w:p>
        </w:tc>
        <w:tc>
          <w:tcPr>
            <w:tcW w:w="3022" w:type="dxa"/>
            <w:vMerge/>
          </w:tcPr>
          <w:p w14:paraId="6E1990B8" w14:textId="77777777" w:rsidR="005B5F20" w:rsidRPr="00A82002" w:rsidRDefault="005B5F20" w:rsidP="005B5F20">
            <w:pPr>
              <w:rPr>
                <w:color w:val="auto"/>
                <w:lang w:val="es-MX"/>
              </w:rPr>
            </w:pPr>
          </w:p>
        </w:tc>
        <w:tc>
          <w:tcPr>
            <w:tcW w:w="5238" w:type="dxa"/>
            <w:tcBorders>
              <w:top w:val="single" w:sz="12" w:space="0" w:color="808080" w:themeColor="background1" w:themeShade="80"/>
            </w:tcBorders>
          </w:tcPr>
          <w:p w14:paraId="65D1D050" w14:textId="77777777" w:rsidR="005B5F20" w:rsidRPr="00A82002" w:rsidRDefault="005B5F20" w:rsidP="005B5F20">
            <w:pPr>
              <w:rPr>
                <w:lang w:val="es-MX"/>
              </w:rPr>
            </w:pPr>
            <w:sdt>
              <w:sdtPr>
                <w:rPr>
                  <w:lang w:val="es-MX"/>
                </w:rPr>
                <w:id w:val="-1984847427"/>
                <w:placeholder>
                  <w:docPart w:val="FB0B1FF1A6B0484381C6ADD1B9875FEC"/>
                </w:placeholder>
                <w:temporary/>
                <w:showingPlcHdr/>
                <w15:appearance w15:val="hidden"/>
              </w:sdtPr>
              <w:sdtContent>
                <w:r w:rsidRPr="00A82002">
                  <w:rPr>
                    <w:lang w:val="es-MX" w:bidi="es-ES"/>
                  </w:rPr>
                  <w:t>Fecha</w:t>
                </w:r>
              </w:sdtContent>
            </w:sdt>
          </w:p>
        </w:tc>
        <w:tc>
          <w:tcPr>
            <w:tcW w:w="1310" w:type="dxa"/>
            <w:vMerge/>
          </w:tcPr>
          <w:p w14:paraId="3D317570" w14:textId="77777777" w:rsidR="005B5F20" w:rsidRPr="00A82002" w:rsidRDefault="005B5F20" w:rsidP="005B5F20">
            <w:pPr>
              <w:rPr>
                <w:color w:val="E7E6E6" w:themeColor="background2"/>
                <w:lang w:val="es-MX"/>
              </w:rPr>
            </w:pPr>
          </w:p>
        </w:tc>
      </w:tr>
    </w:tbl>
    <w:p w14:paraId="1ABB0AF3" w14:textId="45044385" w:rsidR="002E135D" w:rsidRPr="00A82002" w:rsidRDefault="009C1CEC" w:rsidP="000971C0">
      <w:pPr>
        <w:spacing w:before="0"/>
        <w:rPr>
          <w:lang w:val="es-MX"/>
        </w:rPr>
      </w:pPr>
      <w:r w:rsidRPr="00A82002">
        <w:rPr>
          <w:noProof/>
          <w:lang w:val="es-MX" w:bidi="es-ES"/>
        </w:rPr>
        <w:drawing>
          <wp:anchor distT="0" distB="0" distL="114300" distR="114300" simplePos="0" relativeHeight="251658241" behindDoc="1" locked="1" layoutInCell="1" allowOverlap="1" wp14:anchorId="4ACDB7D7" wp14:editId="4A2758B1">
            <wp:simplePos x="0" y="0"/>
            <wp:positionH relativeFrom="margin">
              <wp:align>center</wp:align>
            </wp:positionH>
            <wp:positionV relativeFrom="page">
              <wp:posOffset>977265</wp:posOffset>
            </wp:positionV>
            <wp:extent cx="3329305" cy="532130"/>
            <wp:effectExtent l="0" t="0" r="4445" b="1270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A82002">
        <w:rPr>
          <w:noProof/>
          <w:lang w:val="es-MX"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23CB47D" wp14:editId="5E69CC87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10461625" cy="7094855"/>
                <wp:effectExtent l="285750" t="285750" r="282575" b="277495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1625" cy="7094855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F9C52" id="Rectángulo 16" o:spid="_x0000_s1026" alt="&quot;&quot;" style="position:absolute;margin-left:0;margin-top:0;width:823.75pt;height:558.6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EEgwIAAG8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" filled="f" strokecolor="#f3a7a2 [3206]" strokeweight="45pt">
                <w10:wrap anchorx="margin" anchory="page"/>
                <w10:anchorlock/>
              </v:rect>
            </w:pict>
          </mc:Fallback>
        </mc:AlternateContent>
      </w:r>
    </w:p>
    <w:p w14:paraId="31F2CDCB" w14:textId="77777777" w:rsidR="00885D9F" w:rsidRPr="00A82002" w:rsidRDefault="00885D9F" w:rsidP="00725AAE">
      <w:pPr>
        <w:jc w:val="both"/>
        <w:rPr>
          <w:color w:val="E7E6E6" w:themeColor="background2"/>
          <w:lang w:val="es-MX"/>
        </w:rPr>
      </w:pPr>
    </w:p>
    <w:sectPr w:rsidR="00885D9F" w:rsidRPr="00A82002" w:rsidSect="007C4D73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0DA93" w14:textId="77777777" w:rsidR="00D204EF" w:rsidRDefault="00D204EF" w:rsidP="0063337F">
      <w:r>
        <w:separator/>
      </w:r>
    </w:p>
  </w:endnote>
  <w:endnote w:type="continuationSeparator" w:id="0">
    <w:p w14:paraId="3FD9B9A0" w14:textId="77777777" w:rsidR="00D204EF" w:rsidRDefault="00D204EF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4B885" w14:textId="77777777" w:rsidR="00D204EF" w:rsidRDefault="00D204EF" w:rsidP="0063337F">
      <w:r>
        <w:separator/>
      </w:r>
    </w:p>
  </w:footnote>
  <w:footnote w:type="continuationSeparator" w:id="0">
    <w:p w14:paraId="500D485F" w14:textId="77777777" w:rsidR="00D204EF" w:rsidRDefault="00D204EF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7381037">
    <w:abstractNumId w:val="9"/>
  </w:num>
  <w:num w:numId="2" w16cid:durableId="134836496">
    <w:abstractNumId w:val="7"/>
  </w:num>
  <w:num w:numId="3" w16cid:durableId="1355376254">
    <w:abstractNumId w:val="6"/>
  </w:num>
  <w:num w:numId="4" w16cid:durableId="1117329902">
    <w:abstractNumId w:val="5"/>
  </w:num>
  <w:num w:numId="5" w16cid:durableId="178475295">
    <w:abstractNumId w:val="4"/>
  </w:num>
  <w:num w:numId="6" w16cid:durableId="1233203341">
    <w:abstractNumId w:val="8"/>
  </w:num>
  <w:num w:numId="7" w16cid:durableId="49117827">
    <w:abstractNumId w:val="3"/>
  </w:num>
  <w:num w:numId="8" w16cid:durableId="1297570281">
    <w:abstractNumId w:val="2"/>
  </w:num>
  <w:num w:numId="9" w16cid:durableId="890308922">
    <w:abstractNumId w:val="1"/>
  </w:num>
  <w:num w:numId="10" w16cid:durableId="1684740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EF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313AF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B5F20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A6C2C"/>
    <w:rsid w:val="009C1CEC"/>
    <w:rsid w:val="009C3201"/>
    <w:rsid w:val="00A02DE4"/>
    <w:rsid w:val="00A53FEC"/>
    <w:rsid w:val="00A6153A"/>
    <w:rsid w:val="00A750DB"/>
    <w:rsid w:val="00A82002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204EF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A1CC6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8A47C"/>
  <w15:chartTrackingRefBased/>
  <w15:docId w15:val="{8DFD2305-024B-4774-A284-D63A4A62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2A82C1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A750DB"/>
    <w:pPr>
      <w:spacing w:before="0"/>
    </w:pPr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A750DB"/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se\AppData\Roaming\Microsoft\Templates\Certificado%20de%20premio%20al%20mejor%20del%20mund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F24DBDF0D14A42916AEADFF7773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CE51D-234B-43C5-8F49-617D0CD584F0}"/>
      </w:docPartPr>
      <w:docPartBody>
        <w:p w:rsidR="00B5743A" w:rsidRDefault="00B5743A" w:rsidP="00B5743A">
          <w:pPr>
            <w:pStyle w:val="59F24DBDF0D14A42916AEADFF7773078"/>
          </w:pPr>
          <w:r w:rsidRPr="00A82002">
            <w:rPr>
              <w:lang w:bidi="es-ES"/>
            </w:rPr>
            <w:t>Este certificado se otorga a</w:t>
          </w:r>
        </w:p>
      </w:docPartBody>
    </w:docPart>
    <w:docPart>
      <w:docPartPr>
        <w:name w:val="C29303B117724238BA5697CD0C5A3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93327-78A8-4D92-9737-AAF3A1428D8F}"/>
      </w:docPartPr>
      <w:docPartBody>
        <w:p w:rsidR="00B5743A" w:rsidRDefault="00B5743A" w:rsidP="00B5743A">
          <w:pPr>
            <w:pStyle w:val="C29303B117724238BA5697CD0C5A3117"/>
          </w:pPr>
          <w:r w:rsidRPr="00A82002">
            <w:rPr>
              <w:lang w:bidi="es-ES"/>
            </w:rPr>
            <w:t>Payton Davis, vecino</w:t>
          </w:r>
        </w:p>
      </w:docPartBody>
    </w:docPart>
    <w:docPart>
      <w:docPartPr>
        <w:name w:val="FB0B1FF1A6B0484381C6ADD1B9875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7D390-C367-4B88-BCB8-44287F37DBAE}"/>
      </w:docPartPr>
      <w:docPartBody>
        <w:p w:rsidR="00B5743A" w:rsidRDefault="00B5743A" w:rsidP="00B5743A">
          <w:pPr>
            <w:pStyle w:val="FB0B1FF1A6B0484381C6ADD1B9875FEC"/>
          </w:pPr>
          <w:r w:rsidRPr="00A82002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3A"/>
    <w:rsid w:val="009A6C2C"/>
    <w:rsid w:val="00B5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2735BB35B14C60854DCB52632ADD8D">
    <w:name w:val="062735BB35B14C60854DCB52632ADD8D"/>
  </w:style>
  <w:style w:type="paragraph" w:customStyle="1" w:styleId="DC2EF2F4696842328A277EC7B1969553">
    <w:name w:val="DC2EF2F4696842328A277EC7B1969553"/>
  </w:style>
  <w:style w:type="paragraph" w:customStyle="1" w:styleId="88B61B8E13ED4934847E69BB6DE7089A">
    <w:name w:val="88B61B8E13ED4934847E69BB6DE7089A"/>
  </w:style>
  <w:style w:type="paragraph" w:customStyle="1" w:styleId="AF06C813330E4430BEF3E1AA7A8DD341">
    <w:name w:val="AF06C813330E4430BEF3E1AA7A8DD341"/>
  </w:style>
  <w:style w:type="paragraph" w:customStyle="1" w:styleId="00E0E52F5455431E9C608A832F90F757">
    <w:name w:val="00E0E52F5455431E9C608A832F90F757"/>
  </w:style>
  <w:style w:type="paragraph" w:customStyle="1" w:styleId="45EA439EDF334FDF8F4F8A6ECFC37269">
    <w:name w:val="45EA439EDF334FDF8F4F8A6ECFC37269"/>
  </w:style>
  <w:style w:type="paragraph" w:customStyle="1" w:styleId="76F1D719946040B4AAA93D1CF97D9E11">
    <w:name w:val="76F1D719946040B4AAA93D1CF97D9E11"/>
  </w:style>
  <w:style w:type="paragraph" w:customStyle="1" w:styleId="4F84F08DAA2A4114AA21497EF8E41523">
    <w:name w:val="4F84F08DAA2A4114AA21497EF8E41523"/>
  </w:style>
  <w:style w:type="paragraph" w:customStyle="1" w:styleId="6B09C377F75044D299DDED5CAC2AB362">
    <w:name w:val="6B09C377F75044D299DDED5CAC2AB362"/>
    <w:rsid w:val="00B5743A"/>
  </w:style>
  <w:style w:type="paragraph" w:customStyle="1" w:styleId="59F24DBDF0D14A42916AEADFF7773078">
    <w:name w:val="59F24DBDF0D14A42916AEADFF7773078"/>
    <w:rsid w:val="00B5743A"/>
  </w:style>
  <w:style w:type="paragraph" w:customStyle="1" w:styleId="C29303B117724238BA5697CD0C5A3117">
    <w:name w:val="C29303B117724238BA5697CD0C5A3117"/>
    <w:rsid w:val="00B5743A"/>
  </w:style>
  <w:style w:type="paragraph" w:customStyle="1" w:styleId="FB0B1FF1A6B0484381C6ADD1B9875FEC">
    <w:name w:val="FB0B1FF1A6B0484381C6ADD1B9875FEC"/>
    <w:rsid w:val="00B574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premio al mejor del mundo</Template>
  <TotalTime>8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monchis reyes</dc:creator>
  <cp:keywords/>
  <dc:description/>
  <cp:lastModifiedBy>Moon Reyes</cp:lastModifiedBy>
  <cp:revision>1</cp:revision>
  <dcterms:created xsi:type="dcterms:W3CDTF">2025-09-17T23:54:00Z</dcterms:created>
  <dcterms:modified xsi:type="dcterms:W3CDTF">2025-09-18T00:14:00Z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